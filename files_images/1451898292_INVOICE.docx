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98" w:rsidRDefault="0063228F">
      <w:pPr>
        <w:tabs>
          <w:tab w:val="right" w:pos="10800"/>
        </w:tabs>
        <w:rPr>
          <w:b/>
          <w:bCs/>
          <w:sz w:val="36"/>
        </w:rPr>
      </w:pPr>
      <w:proofErr w:type="spellStart"/>
      <w:r w:rsidRPr="00890187">
        <w:rPr>
          <w:b/>
          <w:bCs/>
          <w:sz w:val="36"/>
          <w:highlight w:val="lightGray"/>
        </w:rPr>
        <w:t>Kartiksystems</w:t>
      </w:r>
      <w:proofErr w:type="spellEnd"/>
      <w:r w:rsidR="00890187" w:rsidRPr="00890187">
        <w:rPr>
          <w:b/>
          <w:bCs/>
          <w:sz w:val="36"/>
          <w:highlight w:val="lightGray"/>
        </w:rPr>
        <w:tab/>
      </w:r>
      <w:r w:rsidR="00890187" w:rsidRPr="00890187">
        <w:rPr>
          <w:rFonts w:ascii="Arial Black" w:hAnsi="Arial Black" w:cs="Arial"/>
          <w:color w:val="808080"/>
          <w:sz w:val="56"/>
          <w:highlight w:val="lightGray"/>
        </w:rPr>
        <w:t>INVOICE</w:t>
      </w:r>
    </w:p>
    <w:p w:rsidR="00FF4398" w:rsidRDefault="00FF4398">
      <w:pPr>
        <w:rPr>
          <w:b/>
          <w:bCs/>
          <w:i/>
          <w:iCs/>
        </w:rPr>
      </w:pPr>
    </w:p>
    <w:p w:rsidR="00FF4398" w:rsidRDefault="00FF4398"/>
    <w:tbl>
      <w:tblPr>
        <w:tblW w:w="0" w:type="auto"/>
        <w:tblLook w:val="0000"/>
      </w:tblPr>
      <w:tblGrid>
        <w:gridCol w:w="8208"/>
        <w:gridCol w:w="2808"/>
      </w:tblGrid>
      <w:tr w:rsidR="00FF4398">
        <w:tc>
          <w:tcPr>
            <w:tcW w:w="8208" w:type="dxa"/>
          </w:tcPr>
          <w:p w:rsidR="00FF4398" w:rsidRDefault="0063228F">
            <w:r>
              <w:t xml:space="preserve">SCO-4, Sec -2 </w:t>
            </w:r>
          </w:p>
          <w:p w:rsidR="00FF4398" w:rsidRDefault="0063228F" w:rsidP="0063228F">
            <w:r>
              <w:t>PANCHKULA,HARYANA,INDIA</w:t>
            </w:r>
          </w:p>
          <w:p w:rsidR="0063228F" w:rsidRDefault="0063228F" w:rsidP="0063228F">
            <w:r>
              <w:t>9872728767</w:t>
            </w:r>
          </w:p>
          <w:p w:rsidR="0063228F" w:rsidRDefault="0063228F" w:rsidP="0063228F">
            <w:r>
              <w:t>Pcmishra22@gmail.com</w:t>
            </w:r>
          </w:p>
        </w:tc>
        <w:tc>
          <w:tcPr>
            <w:tcW w:w="2808" w:type="dxa"/>
          </w:tcPr>
          <w:p w:rsidR="00FF4398" w:rsidRDefault="008901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INVOICE # </w:t>
            </w:r>
            <w:r w:rsidR="008815C0">
              <w:rPr>
                <w:b/>
                <w:bCs/>
              </w:rPr>
              <w:t>2</w:t>
            </w:r>
            <w:r w:rsidR="0063228F">
              <w:rPr>
                <w:b/>
                <w:bCs/>
              </w:rPr>
              <w:t>2</w:t>
            </w:r>
            <w:r w:rsidR="008815C0">
              <w:rPr>
                <w:b/>
                <w:bCs/>
              </w:rPr>
              <w:t>1</w:t>
            </w:r>
          </w:p>
          <w:p w:rsidR="00FF4398" w:rsidRDefault="008901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 </w:t>
            </w:r>
            <w:r w:rsidR="00FF4398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DATE \@ "M/d/yy" \* MERGEFORMAT </w:instrText>
            </w:r>
            <w:r w:rsidR="00FF4398">
              <w:rPr>
                <w:b/>
                <w:bCs/>
              </w:rPr>
              <w:fldChar w:fldCharType="separate"/>
            </w:r>
            <w:r w:rsidR="008815C0">
              <w:rPr>
                <w:b/>
                <w:bCs/>
                <w:noProof/>
              </w:rPr>
              <w:t>7</w:t>
            </w:r>
            <w:r w:rsidR="008815C0">
              <w:rPr>
                <w:b/>
                <w:bCs/>
                <w:noProof/>
              </w:rPr>
              <w:t>/</w:t>
            </w:r>
            <w:r w:rsidR="008815C0">
              <w:rPr>
                <w:b/>
                <w:bCs/>
                <w:noProof/>
              </w:rPr>
              <w:t>6</w:t>
            </w:r>
            <w:r w:rsidR="008815C0">
              <w:rPr>
                <w:b/>
                <w:bCs/>
                <w:noProof/>
              </w:rPr>
              <w:t>/14</w:t>
            </w:r>
            <w:r w:rsidR="00FF4398">
              <w:rPr>
                <w:b/>
                <w:bCs/>
              </w:rPr>
              <w:fldChar w:fldCharType="end"/>
            </w:r>
          </w:p>
          <w:p w:rsidR="00FF4398" w:rsidRDefault="00FF4398"/>
        </w:tc>
      </w:tr>
    </w:tbl>
    <w:p w:rsidR="00FF4398" w:rsidRDefault="00FF4398"/>
    <w:p w:rsidR="00FF4398" w:rsidRDefault="00FF4398"/>
    <w:p w:rsidR="00FF4398" w:rsidRDefault="00FF4398">
      <w:pPr>
        <w:rPr>
          <w:rFonts w:cs="Arial"/>
        </w:rPr>
      </w:pPr>
    </w:p>
    <w:tbl>
      <w:tblPr>
        <w:tblW w:w="0" w:type="auto"/>
        <w:tblLook w:val="0000"/>
      </w:tblPr>
      <w:tblGrid>
        <w:gridCol w:w="5508"/>
        <w:gridCol w:w="5508"/>
      </w:tblGrid>
      <w:tr w:rsidR="00FF4398">
        <w:trPr>
          <w:trHeight w:val="1440"/>
        </w:trPr>
        <w:tc>
          <w:tcPr>
            <w:tcW w:w="5508" w:type="dxa"/>
          </w:tcPr>
          <w:p w:rsidR="00FF4398" w:rsidRDefault="00890187">
            <w:pPr>
              <w:tabs>
                <w:tab w:val="left" w:pos="5400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Bill To:</w:t>
            </w:r>
          </w:p>
          <w:p w:rsidR="00FF4398" w:rsidRDefault="0063228F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Kyocera Document solutions India Pvt. Ltd.</w:t>
            </w:r>
          </w:p>
          <w:p w:rsidR="00FF4398" w:rsidRDefault="0063228F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First floor, Orchid Center</w:t>
            </w:r>
          </w:p>
          <w:p w:rsidR="00FF4398" w:rsidRDefault="0063228F">
            <w:pPr>
              <w:tabs>
                <w:tab w:val="left" w:pos="5400"/>
              </w:tabs>
            </w:pPr>
            <w:r>
              <w:t>Sector -53, Gold Course Road</w:t>
            </w:r>
          </w:p>
          <w:p w:rsidR="00FF4398" w:rsidRDefault="0063228F">
            <w:pPr>
              <w:tabs>
                <w:tab w:val="left" w:pos="5400"/>
              </w:tabs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</w:rPr>
              <w:t>Gurgaon,Haryana</w:t>
            </w:r>
            <w:proofErr w:type="spellEnd"/>
            <w:r>
              <w:rPr>
                <w:rFonts w:cs="Arial"/>
              </w:rPr>
              <w:t>, India</w:t>
            </w:r>
          </w:p>
        </w:tc>
        <w:tc>
          <w:tcPr>
            <w:tcW w:w="5508" w:type="dxa"/>
          </w:tcPr>
          <w:p w:rsidR="00FF4398" w:rsidRDefault="00890187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For:</w:t>
            </w:r>
            <w:r w:rsidR="008815C0">
              <w:rPr>
                <w:rFonts w:cs="Arial"/>
                <w:b/>
                <w:bCs/>
              </w:rPr>
              <w:t xml:space="preserve"> Intranet web development</w:t>
            </w:r>
          </w:p>
          <w:p w:rsidR="0063228F" w:rsidRDefault="0063228F">
            <w:pPr>
              <w:tabs>
                <w:tab w:val="left" w:pos="5400"/>
              </w:tabs>
              <w:rPr>
                <w:rFonts w:cs="Arial"/>
              </w:rPr>
            </w:pPr>
          </w:p>
        </w:tc>
      </w:tr>
    </w:tbl>
    <w:p w:rsidR="00FF4398" w:rsidRDefault="00FF4398">
      <w:pPr>
        <w:rPr>
          <w:rFonts w:cs="Arial"/>
        </w:rPr>
      </w:pPr>
    </w:p>
    <w:p w:rsidR="00FF4398" w:rsidRDefault="00FF4398">
      <w:pPr>
        <w:rPr>
          <w:rFonts w:cs="Arial"/>
        </w:rPr>
      </w:pPr>
    </w:p>
    <w:p w:rsidR="00FF4398" w:rsidRDefault="00FF4398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/>
      </w:tblPr>
      <w:tblGrid>
        <w:gridCol w:w="9083"/>
        <w:gridCol w:w="1933"/>
      </w:tblGrid>
      <w:tr w:rsidR="00FF4398">
        <w:trPr>
          <w:cantSplit/>
        </w:trPr>
        <w:tc>
          <w:tcPr>
            <w:tcW w:w="9083" w:type="dxa"/>
            <w:tcBorders>
              <w:top w:val="single" w:sz="12" w:space="0" w:color="auto"/>
              <w:bottom w:val="single" w:sz="4" w:space="0" w:color="auto"/>
            </w:tcBorders>
          </w:tcPr>
          <w:p w:rsidR="00FF4398" w:rsidRDefault="0089018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33" w:type="dxa"/>
            <w:tcBorders>
              <w:top w:val="single" w:sz="12" w:space="0" w:color="auto"/>
              <w:bottom w:val="single" w:sz="4" w:space="0" w:color="auto"/>
            </w:tcBorders>
          </w:tcPr>
          <w:p w:rsidR="00FF4398" w:rsidRDefault="0089018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AMOUNT</w:t>
            </w:r>
          </w:p>
        </w:tc>
      </w:tr>
      <w:tr w:rsidR="00FF4398">
        <w:trPr>
          <w:cantSplit/>
        </w:trPr>
        <w:tc>
          <w:tcPr>
            <w:tcW w:w="9083" w:type="dxa"/>
            <w:tcBorders>
              <w:bottom w:val="nil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bottom w:val="nil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8815C0">
            <w:pPr>
              <w:rPr>
                <w:rFonts w:cs="Arial"/>
              </w:rPr>
            </w:pPr>
            <w:r>
              <w:rPr>
                <w:rFonts w:cs="Arial"/>
              </w:rPr>
              <w:t>Sales module development and design with admin panel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8815C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56,180</w:t>
            </w:r>
            <w:r w:rsidR="0063228F">
              <w:rPr>
                <w:rFonts w:cs="Arial"/>
              </w:rPr>
              <w:t>.00</w:t>
            </w: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98" w:rsidRDefault="00FF4398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98" w:rsidRDefault="00FF4398">
            <w:pPr>
              <w:jc w:val="right"/>
              <w:rPr>
                <w:rFonts w:cs="Arial"/>
              </w:rPr>
            </w:pPr>
          </w:p>
        </w:tc>
      </w:tr>
      <w:tr w:rsidR="00FF4398">
        <w:trPr>
          <w:cantSplit/>
        </w:trPr>
        <w:tc>
          <w:tcPr>
            <w:tcW w:w="90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F4398" w:rsidRDefault="00890187">
            <w:pPr>
              <w:jc w:val="right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TOTAL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</w:tcBorders>
          </w:tcPr>
          <w:p w:rsidR="00FF4398" w:rsidRDefault="008815C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56180.00</w:t>
            </w:r>
          </w:p>
        </w:tc>
      </w:tr>
    </w:tbl>
    <w:p w:rsidR="00FF4398" w:rsidRDefault="00FF4398"/>
    <w:p w:rsidR="00FF4398" w:rsidRDefault="00FF4398"/>
    <w:p w:rsidR="00FF4398" w:rsidRPr="00890187" w:rsidRDefault="00890187">
      <w:pPr>
        <w:rPr>
          <w:b/>
        </w:rPr>
      </w:pPr>
      <w:r w:rsidRPr="00890187">
        <w:rPr>
          <w:b/>
        </w:rPr>
        <w:t>Make all checks payable to “</w:t>
      </w:r>
      <w:proofErr w:type="spellStart"/>
      <w:r w:rsidR="008815C0">
        <w:rPr>
          <w:b/>
        </w:rPr>
        <w:t>kartik</w:t>
      </w:r>
      <w:proofErr w:type="spellEnd"/>
      <w:r w:rsidR="008815C0">
        <w:rPr>
          <w:b/>
        </w:rPr>
        <w:t xml:space="preserve"> systems</w:t>
      </w:r>
      <w:r w:rsidRPr="00890187">
        <w:rPr>
          <w:b/>
        </w:rPr>
        <w:t>”</w:t>
      </w:r>
    </w:p>
    <w:p w:rsidR="00890187" w:rsidRDefault="00890187"/>
    <w:p w:rsidR="00FF4398" w:rsidRDefault="00890187">
      <w:r>
        <w:t>If you have any questions concerning this invoice, Please contact :-</w:t>
      </w:r>
    </w:p>
    <w:p w:rsidR="00890187" w:rsidRDefault="00890187">
      <w:proofErr w:type="spellStart"/>
      <w:r>
        <w:t>Prakash</w:t>
      </w:r>
      <w:proofErr w:type="spellEnd"/>
      <w:r>
        <w:t xml:space="preserve"> Chandra </w:t>
      </w:r>
      <w:proofErr w:type="spellStart"/>
      <w:r>
        <w:t>mishra</w:t>
      </w:r>
      <w:proofErr w:type="spellEnd"/>
    </w:p>
    <w:p w:rsidR="00890187" w:rsidRDefault="00890187">
      <w:r>
        <w:t>09872728767</w:t>
      </w:r>
    </w:p>
    <w:p w:rsidR="00890187" w:rsidRDefault="00FF4398">
      <w:hyperlink r:id="rId5" w:history="1">
        <w:r w:rsidR="00890187" w:rsidRPr="009971BA">
          <w:rPr>
            <w:rStyle w:val="Hyperlink"/>
          </w:rPr>
          <w:t>Pcmishra22@gmail.com</w:t>
        </w:r>
      </w:hyperlink>
    </w:p>
    <w:p w:rsidR="00890187" w:rsidRDefault="00890187"/>
    <w:p w:rsidR="00FF4398" w:rsidRDefault="00FF4398"/>
    <w:p w:rsidR="00FF4398" w:rsidRDefault="00FF4398"/>
    <w:p w:rsidR="00890187" w:rsidRPr="00890187" w:rsidRDefault="00890187" w:rsidP="00890187">
      <w:pPr>
        <w:jc w:val="center"/>
        <w:rPr>
          <w:b/>
        </w:rPr>
      </w:pPr>
      <w:r w:rsidRPr="00890187">
        <w:rPr>
          <w:b/>
        </w:rPr>
        <w:t>THANK YOU FOR YOUR BUSINESS!!!</w:t>
      </w:r>
    </w:p>
    <w:p w:rsidR="00FF4398" w:rsidRDefault="00FF4398"/>
    <w:p w:rsidR="00FF4398" w:rsidRDefault="00FF4398"/>
    <w:p w:rsidR="00FF4398" w:rsidRDefault="00FF4398"/>
    <w:p w:rsidR="00A74F7D" w:rsidRDefault="00A74F7D">
      <w:pPr>
        <w:jc w:val="center"/>
        <w:rPr>
          <w:b/>
          <w:bCs/>
        </w:rPr>
      </w:pPr>
    </w:p>
    <w:sectPr w:rsidR="00A74F7D" w:rsidSect="00FF43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noPunctuationKerning/>
  <w:characterSpacingControl w:val="doNotCompress"/>
  <w:compat/>
  <w:rsids>
    <w:rsidRoot w:val="00A74F7D"/>
    <w:rsid w:val="0063228F"/>
    <w:rsid w:val="008815C0"/>
    <w:rsid w:val="00890187"/>
    <w:rsid w:val="00A74F7D"/>
    <w:rsid w:val="00FF4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398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2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cmishra22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P001047889\010478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01047889.dot</Template>
  <TotalTime>20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2000-07-26T07:52:00Z</cp:lastPrinted>
  <dcterms:created xsi:type="dcterms:W3CDTF">2013-05-03T12:08:00Z</dcterms:created>
  <dcterms:modified xsi:type="dcterms:W3CDTF">2014-06-07T11:32:00Z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TC010478891033</vt:lpwstr>
  </property>
</Properties>
</file>